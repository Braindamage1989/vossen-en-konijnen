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60"/>
          <w:szCs w:val="60"/>
        </w:rPr>
      </w:pPr>
      <w:r w:rsidRPr="00A052CB">
        <w:rPr>
          <w:rFonts w:cs="Georgia"/>
          <w:color w:val="000000"/>
          <w:sz w:val="60"/>
          <w:szCs w:val="60"/>
        </w:rPr>
        <w:t>[</w:t>
      </w:r>
      <w:r w:rsidR="00A052CB" w:rsidRPr="00A052CB">
        <w:rPr>
          <w:rFonts w:cs="Calibri"/>
          <w:color w:val="000000"/>
          <w:sz w:val="60"/>
          <w:szCs w:val="60"/>
        </w:rPr>
        <w:t>Bedrijfscommunicatie Nederlands</w:t>
      </w:r>
      <w:r w:rsidRPr="00A052CB">
        <w:rPr>
          <w:rFonts w:cs="Georgia"/>
          <w:color w:val="000000"/>
          <w:sz w:val="60"/>
          <w:szCs w:val="60"/>
        </w:rPr>
        <w:t>]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Georgia"/>
          <w:color w:val="000000"/>
          <w:sz w:val="32"/>
          <w:szCs w:val="32"/>
        </w:rPr>
      </w:pPr>
      <w:r w:rsidRPr="00A052CB">
        <w:rPr>
          <w:rFonts w:cs="Georgia"/>
          <w:color w:val="000000"/>
          <w:sz w:val="32"/>
          <w:szCs w:val="32"/>
        </w:rPr>
        <w:t>[</w:t>
      </w:r>
      <w:r w:rsidR="00A052CB" w:rsidRPr="00A052CB">
        <w:rPr>
          <w:rFonts w:cs="Georgia"/>
          <w:color w:val="000000"/>
          <w:sz w:val="32"/>
          <w:szCs w:val="32"/>
        </w:rPr>
        <w:t xml:space="preserve">Checklist conceptrapport </w:t>
      </w:r>
      <w:r w:rsidRPr="00A052CB">
        <w:rPr>
          <w:rFonts w:cs="Georgia"/>
          <w:color w:val="000000"/>
          <w:sz w:val="32"/>
          <w:szCs w:val="32"/>
        </w:rPr>
        <w:t>]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FFFFFF"/>
        </w:rPr>
      </w:pPr>
      <w:r w:rsidRPr="00A052CB">
        <w:rPr>
          <w:rFonts w:cs="Calibri-Bold"/>
          <w:b/>
          <w:bCs/>
          <w:color w:val="FFFFFF"/>
        </w:rPr>
        <w:t>VERHOEVEN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A052CB">
        <w:rPr>
          <w:rFonts w:cs="Calibri"/>
          <w:color w:val="000000"/>
          <w:sz w:val="24"/>
          <w:szCs w:val="24"/>
        </w:rPr>
        <w:t>PRESENTATIE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Verzorgde eerste indruk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 xml:space="preserve">Verzorgde </w:t>
      </w:r>
      <w:proofErr w:type="spellStart"/>
      <w:r w:rsidRPr="000E2D25">
        <w:rPr>
          <w:rFonts w:cs="Calibri"/>
          <w:color w:val="000000"/>
        </w:rPr>
        <w:t>lay</w:t>
      </w:r>
      <w:proofErr w:type="spellEnd"/>
      <w:r w:rsidRPr="000E2D25">
        <w:rPr>
          <w:rFonts w:cs="Calibri"/>
          <w:color w:val="000000"/>
        </w:rPr>
        <w:t>--‐out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Zichtbare paginering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Omslag, titelpagina, voorwoord en inhoudsopgave krijgen geen nummering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Foutloze spelling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Correcte interpunctie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 tekst is helder, overzichtelijk en eenduidig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 opmaak is uniform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A052CB">
        <w:rPr>
          <w:rFonts w:cs="Calibri"/>
          <w:color w:val="000000"/>
          <w:sz w:val="24"/>
          <w:szCs w:val="24"/>
        </w:rPr>
        <w:t>OPBOUW</w:t>
      </w:r>
    </w:p>
    <w:p w:rsidR="000E2D25" w:rsidRDefault="000E2D25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A052CB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Omslag</w:t>
      </w:r>
    </w:p>
    <w:p w:rsidR="00B03A87" w:rsidRPr="000E2D25" w:rsidRDefault="00A052CB" w:rsidP="000E2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 (aantrekkelijk, motiverend)</w:t>
      </w:r>
    </w:p>
    <w:p w:rsidR="00B03A87" w:rsidRPr="000E2D25" w:rsidRDefault="00B03A87" w:rsidP="000E2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Ondertitel (informatief)</w:t>
      </w:r>
    </w:p>
    <w:p w:rsidR="00B03A87" w:rsidRPr="000E2D25" w:rsidRDefault="00B03A87" w:rsidP="000E2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Evt. Illustratie</w:t>
      </w:r>
    </w:p>
    <w:p w:rsidR="00B03A87" w:rsidRPr="000E2D25" w:rsidRDefault="00A052CB" w:rsidP="000E2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</w:t>
      </w:r>
      <w:r w:rsidR="00B03A87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 xml:space="preserve">adviesbureau </w:t>
      </w:r>
    </w:p>
    <w:p w:rsidR="000E2D25" w:rsidRDefault="000E2D25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Titelpagina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</w:t>
      </w:r>
    </w:p>
    <w:p w:rsidR="00B03A87" w:rsidRPr="000E2D25" w:rsidRDefault="00A052CB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</w:t>
      </w:r>
      <w:r w:rsidR="00B03A87" w:rsidRPr="000E2D25">
        <w:rPr>
          <w:rFonts w:cs="Calibri"/>
          <w:color w:val="000000"/>
        </w:rPr>
        <w:t>ndertitel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Namen van de auteurs (op alfabet</w:t>
      </w:r>
      <w:r w:rsidR="00A052CB" w:rsidRPr="000E2D25">
        <w:rPr>
          <w:rFonts w:cs="Calibri"/>
          <w:color w:val="000000"/>
        </w:rPr>
        <w:t xml:space="preserve"> achternaam</w:t>
      </w:r>
      <w:r w:rsidRPr="000E2D25">
        <w:rPr>
          <w:rFonts w:cs="Calibri"/>
          <w:color w:val="000000"/>
        </w:rPr>
        <w:t>)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Studentnummers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Klas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 van het project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 van studierichting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 xml:space="preserve">Naam van </w:t>
      </w:r>
      <w:r w:rsidRPr="000E2D25">
        <w:rPr>
          <w:rFonts w:cs="Calibri-Italic"/>
          <w:i/>
          <w:iCs/>
          <w:color w:val="000000"/>
        </w:rPr>
        <w:t xml:space="preserve">School </w:t>
      </w:r>
      <w:r w:rsidRPr="000E2D25">
        <w:rPr>
          <w:rFonts w:cs="Calibri"/>
          <w:color w:val="000000"/>
        </w:rPr>
        <w:t>(</w:t>
      </w:r>
      <w:r w:rsidR="00955350" w:rsidRPr="000E2D25">
        <w:rPr>
          <w:rFonts w:cs="Calibri"/>
          <w:color w:val="000000"/>
        </w:rPr>
        <w:t>SCIM</w:t>
      </w:r>
      <w:r w:rsidRPr="000E2D25">
        <w:rPr>
          <w:rFonts w:cs="Calibri"/>
          <w:color w:val="000000"/>
        </w:rPr>
        <w:t>)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 van instituut (</w:t>
      </w:r>
      <w:r w:rsidR="00955350" w:rsidRPr="000E2D25">
        <w:rPr>
          <w:rFonts w:cs="Calibri"/>
          <w:color w:val="000000"/>
        </w:rPr>
        <w:t>Hanzehogeschool)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Begeleidende docenten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Datum en plaats van voltooiing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Voorwoord</w:t>
      </w:r>
      <w:r w:rsidR="0043319A" w:rsidRPr="00A052CB">
        <w:rPr>
          <w:rFonts w:cs="Calibri-Bold"/>
          <w:b/>
          <w:bCs/>
          <w:color w:val="000000"/>
        </w:rPr>
        <w:t xml:space="preserve"> </w:t>
      </w:r>
      <w:r w:rsidRPr="00A052CB">
        <w:rPr>
          <w:rFonts w:cs="Calibri-Bold"/>
          <w:b/>
          <w:bCs/>
          <w:color w:val="000000"/>
        </w:rPr>
        <w:t>(optioneel)</w:t>
      </w:r>
    </w:p>
    <w:p w:rsidR="00B03A87" w:rsidRPr="000E2D25" w:rsidRDefault="00B03A87" w:rsidP="000E2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Kader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waarin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geschreven</w:t>
      </w:r>
    </w:p>
    <w:p w:rsidR="00B03A87" w:rsidRPr="000E2D25" w:rsidRDefault="00B03A87" w:rsidP="000E2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Beoogd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gebruik(</w:t>
      </w:r>
      <w:proofErr w:type="spellStart"/>
      <w:r w:rsidRPr="000E2D25">
        <w:rPr>
          <w:rFonts w:cs="Calibri"/>
          <w:color w:val="000000"/>
        </w:rPr>
        <w:t>ers</w:t>
      </w:r>
      <w:proofErr w:type="spellEnd"/>
      <w:r w:rsidRPr="000E2D25">
        <w:rPr>
          <w:rFonts w:cs="Calibri"/>
          <w:color w:val="000000"/>
        </w:rPr>
        <w:t>)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</w:p>
    <w:p w:rsidR="00B03A87" w:rsidRPr="000E2D25" w:rsidRDefault="00B03A87" w:rsidP="000E2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Taakverdeling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samenwerking</w:t>
      </w:r>
    </w:p>
    <w:p w:rsidR="00B03A87" w:rsidRPr="000E2D25" w:rsidRDefault="00B03A87" w:rsidP="000E2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Dankbetuigingen</w:t>
      </w:r>
    </w:p>
    <w:p w:rsidR="00B03A87" w:rsidRPr="000E2D25" w:rsidRDefault="00B03A87" w:rsidP="000E2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Namen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auteurs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datum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onderaan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Samenvatting</w:t>
      </w:r>
      <w:r w:rsidR="0043319A" w:rsidRPr="00A052CB">
        <w:rPr>
          <w:rFonts w:cs="Calibri-Bold"/>
          <w:b/>
          <w:bCs/>
          <w:color w:val="000000"/>
        </w:rPr>
        <w:t xml:space="preserve"> 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Aanleiding/kader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Centrale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vraagstelling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Doelstelling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Onderzoeksopzet: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methode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Resultaten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Conclusies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Eventueel: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aanbevelingen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lastRenderedPageBreak/>
        <w:t>Bondig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volledig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geformuleerd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(meestal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max.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250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woorden)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nieuwe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informatie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Inhoudsopgave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Genummerde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hoofdstukken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verwijzing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naar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paginanummer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Decimaal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genummerde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paragrafen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verwijzing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naar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paginanummer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Voorwoord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niet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opgenomen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Paginanummering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klopt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samenvatting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bevindt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zich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juiste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plaats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Goed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overdachte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logische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verdeling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hoofdstukken,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subhoofdstukken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paragrafen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Onderverdeling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minste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niveaus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(bijv.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2.1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2.2)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subtitels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zijn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correct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informatief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relatie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tot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inhoud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Literatuurlijst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Eventuele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bijlagen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zijn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genummerd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(A,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I,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II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etc.)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Eventuele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bijlagen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hebben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titel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Inleiding</w:t>
      </w:r>
    </w:p>
    <w:p w:rsidR="00B03A87" w:rsidRPr="000E2D25" w:rsidRDefault="00A052CB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Introductie onderwerp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Aanleiding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</w:p>
    <w:p w:rsidR="00B03A87" w:rsidRPr="000E2D25" w:rsidRDefault="00A052CB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ourierNewPSMT"/>
          <w:color w:val="000000"/>
        </w:rPr>
        <w:t>Probleemstelling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Doelstelling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relevantie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(onderzoeksdoel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doel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opdracht)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Methode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Opbouw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  <w:r w:rsidR="000E2D25" w:rsidRPr="000E2D25">
        <w:rPr>
          <w:rFonts w:cs="Calibri"/>
          <w:color w:val="000000"/>
        </w:rPr>
        <w:t xml:space="preserve"> / leeswijzer/ vooruitblik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Vanaf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eerste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derde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persoon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geschreven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resultaten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conclusies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dit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rapportonderdeel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Kernhoofdstukken</w:t>
      </w:r>
      <w:r w:rsidR="0043319A" w:rsidRPr="00A052CB">
        <w:rPr>
          <w:rFonts w:cs="Calibri-Bold"/>
          <w:b/>
          <w:bCs/>
          <w:color w:val="000000"/>
        </w:rPr>
        <w:t xml:space="preserve"> </w:t>
      </w:r>
      <w:r w:rsidRPr="00A052CB">
        <w:rPr>
          <w:rFonts w:cs="Calibri-Bold"/>
          <w:b/>
          <w:bCs/>
          <w:color w:val="000000"/>
        </w:rPr>
        <w:t>en</w:t>
      </w:r>
      <w:r w:rsidR="0043319A" w:rsidRPr="00A052CB">
        <w:rPr>
          <w:rFonts w:cs="Calibri-Bold"/>
          <w:b/>
          <w:bCs/>
          <w:color w:val="000000"/>
        </w:rPr>
        <w:t xml:space="preserve"> </w:t>
      </w:r>
      <w:r w:rsidRPr="00A052CB">
        <w:rPr>
          <w:rFonts w:cs="Calibri-Bold"/>
          <w:b/>
          <w:bCs/>
          <w:color w:val="000000"/>
        </w:rPr>
        <w:t>kerntekst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Ieder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hoofdstuk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begint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korte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inleiding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(zonder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kop)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bijlagen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bronnen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wordt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verwezen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(indien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opgenomen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rapport)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Kernzin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als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eerste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iedere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alinea</w:t>
      </w:r>
    </w:p>
    <w:p w:rsidR="00B03A87" w:rsidRPr="000E2D25" w:rsidRDefault="00A052CB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Alinea-</w:t>
      </w:r>
      <w:r w:rsidR="00B03A87" w:rsidRPr="000E2D25">
        <w:rPr>
          <w:rFonts w:cs="Calibri"/>
          <w:color w:val="000000"/>
        </w:rPr>
        <w:t>indeling</w:t>
      </w:r>
      <w:r w:rsidR="009C35B2" w:rsidRPr="000E2D25">
        <w:rPr>
          <w:rFonts w:cs="Calibri"/>
          <w:color w:val="000000"/>
        </w:rPr>
        <w:t xml:space="preserve"> </w:t>
      </w:r>
      <w:r w:rsidR="00B03A87" w:rsidRPr="000E2D25">
        <w:rPr>
          <w:rFonts w:cs="Calibri"/>
          <w:color w:val="000000"/>
        </w:rPr>
        <w:t>is</w:t>
      </w:r>
      <w:r w:rsidR="009C35B2" w:rsidRPr="000E2D25">
        <w:rPr>
          <w:rFonts w:cs="Calibri"/>
          <w:color w:val="000000"/>
        </w:rPr>
        <w:t xml:space="preserve"> </w:t>
      </w:r>
      <w:r w:rsidR="00B03A87" w:rsidRPr="000E2D25">
        <w:rPr>
          <w:rFonts w:cs="Calibri"/>
          <w:color w:val="000000"/>
        </w:rPr>
        <w:t>correct</w:t>
      </w:r>
      <w:r w:rsidR="009C35B2" w:rsidRPr="000E2D25">
        <w:rPr>
          <w:rFonts w:cs="Calibri"/>
          <w:color w:val="000000"/>
        </w:rPr>
        <w:t xml:space="preserve"> 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Niet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meer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dan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1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onderwerp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per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alinea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Titels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subtitels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zijn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informatief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kernachtig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Tekst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9C35B2" w:rsidRPr="000E2D25">
        <w:rPr>
          <w:rFonts w:cs="Calibri"/>
          <w:color w:val="000000"/>
        </w:rPr>
        <w:t xml:space="preserve"> doel- </w:t>
      </w:r>
      <w:r w:rsidRPr="000E2D25">
        <w:rPr>
          <w:rFonts w:cs="Calibri"/>
          <w:color w:val="000000"/>
        </w:rPr>
        <w:t>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publiekgericht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geschreven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neutrale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derde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persoon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Tekst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‘verzorgde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spreektaal’</w:t>
      </w:r>
    </w:p>
    <w:p w:rsidR="005717E9" w:rsidRPr="00A052CB" w:rsidRDefault="005717E9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A052CB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Symbol"/>
          <w:b/>
          <w:color w:val="000000"/>
        </w:rPr>
        <w:t>Slothoofdstuk</w:t>
      </w:r>
    </w:p>
    <w:p w:rsidR="00B03A87" w:rsidRPr="000E2D25" w:rsidRDefault="00B03A87" w:rsidP="000E2D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Herhaling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centrale</w:t>
      </w:r>
      <w:r w:rsidR="005717E9" w:rsidRPr="000E2D25">
        <w:rPr>
          <w:rFonts w:cs="Calibri"/>
          <w:color w:val="000000"/>
        </w:rPr>
        <w:t xml:space="preserve"> vraag- </w:t>
      </w:r>
      <w:r w:rsidRPr="000E2D25">
        <w:rPr>
          <w:rFonts w:cs="Calibri"/>
          <w:color w:val="000000"/>
        </w:rPr>
        <w:t>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doelstelling</w:t>
      </w:r>
    </w:p>
    <w:p w:rsidR="00B03A87" w:rsidRPr="000E2D25" w:rsidRDefault="00B03A87" w:rsidP="000E2D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Antwoord(en)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centrale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vraagstelling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(resultaten)</w:t>
      </w:r>
    </w:p>
    <w:p w:rsidR="00B03A87" w:rsidRPr="000E2D25" w:rsidRDefault="00B03A87" w:rsidP="000E2D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Conclusies</w:t>
      </w:r>
    </w:p>
    <w:p w:rsidR="00B03A87" w:rsidRPr="000E2D25" w:rsidRDefault="00B03A87" w:rsidP="000E2D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Eventueel: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aanbevelingen</w:t>
      </w:r>
    </w:p>
    <w:p w:rsidR="00B03A87" w:rsidRPr="000E2D25" w:rsidRDefault="00B03A87" w:rsidP="000E2D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Kort,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bondig,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volledig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zelfstandig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lezen</w:t>
      </w:r>
    </w:p>
    <w:p w:rsidR="005717E9" w:rsidRPr="00A052CB" w:rsidRDefault="005717E9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Literatuurlijst</w:t>
      </w:r>
      <w:bookmarkStart w:id="0" w:name="_GoBack"/>
      <w:bookmarkEnd w:id="0"/>
    </w:p>
    <w:p w:rsidR="00B03A87" w:rsidRPr="000E2D25" w:rsidRDefault="00B03A87" w:rsidP="000E2D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0E2D25">
        <w:rPr>
          <w:rFonts w:cs="Calibri"/>
        </w:rPr>
        <w:t>In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de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tekst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wordt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ten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minste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eenmaal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naar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de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bron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verwezen</w:t>
      </w:r>
    </w:p>
    <w:p w:rsidR="00B03A87" w:rsidRPr="000E2D25" w:rsidRDefault="00B03A87" w:rsidP="000E2D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0E2D25">
        <w:rPr>
          <w:rFonts w:cs="Calibri"/>
        </w:rPr>
        <w:t>Weergave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volgens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de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regels</w:t>
      </w:r>
      <w:r w:rsidR="000E2D25" w:rsidRPr="000E2D25">
        <w:rPr>
          <w:rFonts w:cs="Calibri"/>
        </w:rPr>
        <w:t xml:space="preserve"> (pag. 136 </w:t>
      </w:r>
      <w:proofErr w:type="spellStart"/>
      <w:r w:rsidR="000E2D25" w:rsidRPr="000E2D25">
        <w:rPr>
          <w:rFonts w:cs="Calibri"/>
        </w:rPr>
        <w:t>Knispel</w:t>
      </w:r>
      <w:proofErr w:type="spellEnd"/>
      <w:r w:rsidR="000E2D25" w:rsidRPr="000E2D25">
        <w:rPr>
          <w:rFonts w:cs="Calibri"/>
        </w:rPr>
        <w:t>)</w:t>
      </w:r>
    </w:p>
    <w:p w:rsidR="00B03A87" w:rsidRPr="000E2D25" w:rsidRDefault="00B03A87" w:rsidP="000E2D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Alfabetische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volgorde</w:t>
      </w:r>
    </w:p>
    <w:p w:rsidR="00B03A87" w:rsidRPr="000E2D25" w:rsidRDefault="00B03A87" w:rsidP="000E2D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Wees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volledig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precies</w:t>
      </w:r>
    </w:p>
    <w:p w:rsidR="00B03A87" w:rsidRPr="000E2D25" w:rsidRDefault="00B03A87" w:rsidP="000E2D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Alle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verwijzingen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lopende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tekst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worden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literatuurlijst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vermeld</w:t>
      </w:r>
    </w:p>
    <w:p w:rsidR="005717E9" w:rsidRPr="00A052CB" w:rsidRDefault="005717E9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Bijlagen</w:t>
      </w:r>
    </w:p>
    <w:p w:rsidR="00091725" w:rsidRPr="000E2D25" w:rsidRDefault="00B03A87" w:rsidP="000E2D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Bijlage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functioneel</w:t>
      </w:r>
      <w:r w:rsidR="000E2D25" w:rsidRPr="000E2D25">
        <w:rPr>
          <w:rFonts w:cs="Calibri"/>
          <w:color w:val="000000"/>
        </w:rPr>
        <w:t xml:space="preserve">, </w:t>
      </w:r>
      <w:r w:rsidRPr="000E2D25">
        <w:rPr>
          <w:rFonts w:cs="Calibri"/>
          <w:color w:val="000000"/>
        </w:rPr>
        <w:t>heeft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nummer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(A,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of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II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etc.)</w:t>
      </w:r>
      <w:r w:rsidR="000E2D25" w:rsidRPr="000E2D25">
        <w:rPr>
          <w:rFonts w:cs="Calibri"/>
          <w:color w:val="000000"/>
        </w:rPr>
        <w:t xml:space="preserve"> en een titel</w:t>
      </w:r>
    </w:p>
    <w:sectPr w:rsidR="00091725" w:rsidRPr="000E2D25" w:rsidSect="0009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13C7"/>
    <w:multiLevelType w:val="hybridMultilevel"/>
    <w:tmpl w:val="BAEC97E6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391BAC"/>
    <w:multiLevelType w:val="hybridMultilevel"/>
    <w:tmpl w:val="86F84264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F33551"/>
    <w:multiLevelType w:val="hybridMultilevel"/>
    <w:tmpl w:val="40F09400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1F7A75"/>
    <w:multiLevelType w:val="hybridMultilevel"/>
    <w:tmpl w:val="5A18B36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FC5F8C"/>
    <w:multiLevelType w:val="hybridMultilevel"/>
    <w:tmpl w:val="8E0A952A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096572"/>
    <w:multiLevelType w:val="hybridMultilevel"/>
    <w:tmpl w:val="44F2503A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68035B"/>
    <w:multiLevelType w:val="hybridMultilevel"/>
    <w:tmpl w:val="F864CB10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3977EB"/>
    <w:multiLevelType w:val="hybridMultilevel"/>
    <w:tmpl w:val="78BEA5EE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C54DD8"/>
    <w:multiLevelType w:val="hybridMultilevel"/>
    <w:tmpl w:val="3D3463BE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E173F5"/>
    <w:multiLevelType w:val="hybridMultilevel"/>
    <w:tmpl w:val="A88A4F7C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7A05CF"/>
    <w:multiLevelType w:val="hybridMultilevel"/>
    <w:tmpl w:val="FF645EC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87"/>
    <w:rsid w:val="00091725"/>
    <w:rsid w:val="000E2D25"/>
    <w:rsid w:val="002C29DF"/>
    <w:rsid w:val="0043319A"/>
    <w:rsid w:val="005717E9"/>
    <w:rsid w:val="00955350"/>
    <w:rsid w:val="009C35B2"/>
    <w:rsid w:val="00A052CB"/>
    <w:rsid w:val="00B0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ED157BD8.dotm</Template>
  <TotalTime>5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Derks K, Karla</cp:lastModifiedBy>
  <cp:revision>3</cp:revision>
  <dcterms:created xsi:type="dcterms:W3CDTF">2015-01-21T08:59:00Z</dcterms:created>
  <dcterms:modified xsi:type="dcterms:W3CDTF">2015-01-21T09:04:00Z</dcterms:modified>
</cp:coreProperties>
</file>